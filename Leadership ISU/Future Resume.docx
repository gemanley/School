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word/glossary/document.xml" ContentType="application/vnd.openxmlformats-officedocument.wordprocessingml.document.glossary+xml"/>
  <Override PartName="/word/header2.xml" ContentType="application/vnd.openxmlformats-officedocument.wordprocessingml.header+xml"/>
  <Default Extension="jpeg" ContentType="image/jpeg"/>
  <Override PartName="/word/settings.xml" ContentType="application/vnd.openxmlformats-officedocument.wordprocessingml.settings+xml"/>
  <Override PartName="/word/glossary/fontTable.xml" ContentType="application/vnd.openxmlformats-officedocument.wordprocessingml.fontTable+xml"/>
  <Default Extension="rels" ContentType="application/vnd.openxmlformats-package.relationships+xml"/>
  <Override PartName="/word/glossary/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F02" w:rsidRDefault="00CF7F02">
      <w:pPr>
        <w:pStyle w:val="Heading1"/>
      </w:pPr>
      <w:r>
        <w:t>Objective</w:t>
      </w:r>
    </w:p>
    <w:sdt>
      <w:sdtPr>
        <w:id w:val="9459735"/>
        <w:placeholder>
          <w:docPart w:val="B110C897606697498C754B3B75625D2D"/>
        </w:placeholder>
      </w:sdtPr>
      <w:sdtContent>
        <w:p w:rsidR="00CF7F02" w:rsidRDefault="00951851">
          <w:pPr>
            <w:pStyle w:val="BodyText"/>
          </w:pPr>
          <w:r>
            <w:t>To obtain a full-time job designing and building new and innovative software</w:t>
          </w:r>
        </w:p>
      </w:sdtContent>
    </w:sdt>
    <w:p w:rsidR="00CF7F02" w:rsidRDefault="00CF7F02">
      <w:pPr>
        <w:pStyle w:val="Heading1"/>
      </w:pPr>
      <w:r>
        <w:t>Experience</w:t>
      </w:r>
    </w:p>
    <w:p w:rsidR="00CF7F02" w:rsidRDefault="003C069B">
      <w:pPr>
        <w:pStyle w:val="Heading2"/>
      </w:pPr>
      <w:sdt>
        <w:sdtPr>
          <w:id w:val="9459739"/>
          <w:placeholder>
            <w:docPart w:val="A03B04726A24C740B85B6DD95E97254B"/>
          </w:placeholder>
        </w:sdtPr>
        <w:sdtContent>
          <w:r w:rsidR="005C32DF">
            <w:t>Rockwell-Collins</w:t>
          </w:r>
        </w:sdtContent>
      </w:sdt>
      <w:r w:rsidR="00CF7F02">
        <w:tab/>
      </w:r>
      <w:r w:rsidR="005C32DF">
        <w:t>May 2013 – May 2014</w:t>
      </w:r>
    </w:p>
    <w:sdt>
      <w:sdtPr>
        <w:id w:val="9459741"/>
        <w:placeholder>
          <w:docPart w:val="5D78EF579F2DCE4CB0705EAC6CA7429C"/>
        </w:placeholder>
      </w:sdtPr>
      <w:sdtContent>
        <w:p w:rsidR="005C32DF" w:rsidRDefault="005C32DF" w:rsidP="005C32DF">
          <w:pPr>
            <w:pStyle w:val="ListBullet"/>
          </w:pPr>
          <w:r>
            <w:t>Internship</w:t>
          </w:r>
        </w:p>
        <w:p w:rsidR="00CF7F02" w:rsidRDefault="005C32DF" w:rsidP="005C32DF">
          <w:pPr>
            <w:pStyle w:val="ListBullet"/>
          </w:pPr>
          <w:r>
            <w:t>Worked full-time on a team that tackled programming projects during the summer, and worked part-time by myself on smaller projects during the school year.</w:t>
          </w:r>
        </w:p>
      </w:sdtContent>
    </w:sdt>
    <w:p w:rsidR="00CF7F02" w:rsidRDefault="003C069B">
      <w:pPr>
        <w:pStyle w:val="Heading2"/>
      </w:pPr>
      <w:sdt>
        <w:sdtPr>
          <w:id w:val="9459744"/>
          <w:placeholder>
            <w:docPart w:val="5095E456C34A544A89AAFF157AAB8F33"/>
          </w:placeholder>
        </w:sdtPr>
        <w:sdtContent>
          <w:proofErr w:type="spellStart"/>
          <w:r w:rsidR="005C32DF">
            <w:t>Softek</w:t>
          </w:r>
          <w:proofErr w:type="spellEnd"/>
          <w:r w:rsidR="005C32DF">
            <w:t xml:space="preserve"> Solutions</w:t>
          </w:r>
        </w:sdtContent>
      </w:sdt>
      <w:r w:rsidR="00CF7F02">
        <w:tab/>
      </w:r>
      <w:r w:rsidR="005C32DF">
        <w:t>May - August 2012</w:t>
      </w:r>
    </w:p>
    <w:sdt>
      <w:sdtPr>
        <w:id w:val="9459797"/>
        <w:placeholder>
          <w:docPart w:val="99176DEB30C15444BA0C617008A8681E"/>
        </w:placeholder>
      </w:sdtPr>
      <w:sdtContent>
        <w:p w:rsidR="00CF7F02" w:rsidRDefault="005C32DF" w:rsidP="00FF65B4">
          <w:pPr>
            <w:pStyle w:val="ListBullet"/>
          </w:pPr>
          <w:r>
            <w:t>Internship</w:t>
          </w:r>
        </w:p>
        <w:p w:rsidR="005B4F1A" w:rsidRDefault="00CF7F02" w:rsidP="00FF65B4">
          <w:pPr>
            <w:pStyle w:val="ListBullet"/>
          </w:pPr>
          <w:r>
            <w:t xml:space="preserve">Responsible for </w:t>
          </w:r>
          <w:r w:rsidR="005C32DF">
            <w:t>repairing bugs in the code, working with a team to accomplish projects, helping to design new software or features</w:t>
          </w:r>
        </w:p>
        <w:p w:rsidR="00CF7F02" w:rsidRDefault="005B4F1A" w:rsidP="00FF65B4">
          <w:pPr>
            <w:pStyle w:val="ListBullet"/>
          </w:pPr>
          <w:r>
            <w:t xml:space="preserve">Received special commendation about the quality of my </w:t>
          </w:r>
          <w:r w:rsidR="005C32DF">
            <w:t>work</w:t>
          </w:r>
          <w:r>
            <w:t xml:space="preserve"> and </w:t>
          </w:r>
          <w:r w:rsidR="005C32DF">
            <w:t>keeping cool under pressure</w:t>
          </w:r>
          <w:r>
            <w:t>.</w:t>
          </w:r>
        </w:p>
      </w:sdtContent>
    </w:sdt>
    <w:p w:rsidR="00CF7F02" w:rsidRDefault="00CF7F02">
      <w:pPr>
        <w:pStyle w:val="Heading1"/>
      </w:pPr>
      <w:r>
        <w:t>Education</w:t>
      </w:r>
    </w:p>
    <w:p w:rsidR="00CF7F02" w:rsidRDefault="003C069B">
      <w:pPr>
        <w:pStyle w:val="Heading2"/>
      </w:pPr>
      <w:sdt>
        <w:sdtPr>
          <w:id w:val="9459748"/>
          <w:placeholder>
            <w:docPart w:val="B04779411E4A3045A8172E714100CCBC"/>
          </w:placeholder>
        </w:sdtPr>
        <w:sdtContent>
          <w:r w:rsidR="005B4F1A">
            <w:t>Iowa State University</w:t>
          </w:r>
        </w:sdtContent>
      </w:sdt>
      <w:r w:rsidR="00CF7F02">
        <w:tab/>
      </w:r>
      <w:r w:rsidR="005B4F1A">
        <w:t xml:space="preserve">August 2010 </w:t>
      </w:r>
      <w:r w:rsidR="005C32DF">
        <w:t>–</w:t>
      </w:r>
      <w:r w:rsidR="005B4F1A">
        <w:t xml:space="preserve"> </w:t>
      </w:r>
      <w:r w:rsidR="005C32DF">
        <w:t>May 2014</w:t>
      </w:r>
    </w:p>
    <w:sdt>
      <w:sdtPr>
        <w:id w:val="9459749"/>
        <w:placeholder>
          <w:docPart w:val="84D3E44C7672184F8A8C9BC23229BEF6"/>
        </w:placeholder>
      </w:sdtPr>
      <w:sdtContent>
        <w:p w:rsidR="00CF7F02" w:rsidRDefault="005B4F1A">
          <w:pPr>
            <w:pStyle w:val="BodyText"/>
          </w:pPr>
          <w:r>
            <w:t>Bachelor of Science</w:t>
          </w:r>
          <w:r w:rsidR="005C32DF">
            <w:t xml:space="preserve"> with Honors</w:t>
          </w:r>
          <w:r>
            <w:t>, Software Engineering</w:t>
          </w:r>
          <w:r w:rsidR="006F08C5">
            <w:t xml:space="preserve">; </w:t>
          </w:r>
          <w:r w:rsidR="005C32DF">
            <w:t>Spanish minor;</w:t>
          </w:r>
          <w:r w:rsidR="006F08C5">
            <w:t xml:space="preserve"> </w:t>
          </w:r>
          <w:r>
            <w:t xml:space="preserve">GPA: </w:t>
          </w:r>
          <w:r w:rsidR="005C32DF">
            <w:t>3.8</w:t>
          </w:r>
        </w:p>
      </w:sdtContent>
    </w:sdt>
    <w:p w:rsidR="00CF7F02" w:rsidRDefault="003C069B">
      <w:pPr>
        <w:pStyle w:val="Heading2"/>
      </w:pPr>
      <w:sdt>
        <w:sdtPr>
          <w:id w:val="9459752"/>
          <w:placeholder>
            <w:docPart w:val="A06D7645165A0140A4B1457B2402555D"/>
          </w:placeholder>
        </w:sdtPr>
        <w:sdtContent>
          <w:r w:rsidR="005B4F1A">
            <w:t>Dowling Catholic High School</w:t>
          </w:r>
        </w:sdtContent>
      </w:sdt>
      <w:r w:rsidR="00CF7F02">
        <w:tab/>
      </w:r>
      <w:r w:rsidR="005B4F1A">
        <w:t>August 2006 – May 2010</w:t>
      </w:r>
    </w:p>
    <w:sdt>
      <w:sdtPr>
        <w:id w:val="9459753"/>
        <w:placeholder>
          <w:docPart w:val="BA6C9FEE4B698C46A4B42A8AF06EF328"/>
        </w:placeholder>
      </w:sdtPr>
      <w:sdtContent>
        <w:p w:rsidR="00CF7F02" w:rsidRDefault="005B4F1A">
          <w:pPr>
            <w:pStyle w:val="BodyText"/>
          </w:pPr>
          <w:r>
            <w:t>High School Diploma</w:t>
          </w:r>
          <w:r w:rsidR="00191E0B">
            <w:t xml:space="preserve">, </w:t>
          </w:r>
          <w:r>
            <w:t>GPA: 4.17</w:t>
          </w:r>
        </w:p>
      </w:sdtContent>
    </w:sdt>
    <w:p w:rsidR="00CF7F02" w:rsidRDefault="00CF7F02">
      <w:pPr>
        <w:pStyle w:val="Heading1"/>
      </w:pPr>
      <w:r>
        <w:t>Skills</w:t>
      </w:r>
    </w:p>
    <w:sdt>
      <w:sdtPr>
        <w:id w:val="9459754"/>
        <w:placeholder>
          <w:docPart w:val="23A4B174C4B31A468A8389616D195C07"/>
        </w:placeholder>
      </w:sdtPr>
      <w:sdtContent>
        <w:p w:rsidR="00191E0B" w:rsidRDefault="00191E0B" w:rsidP="00191E0B">
          <w:pPr>
            <w:pStyle w:val="ListBullet"/>
          </w:pPr>
          <w:r>
            <w:t xml:space="preserve">Programming languages: </w:t>
          </w:r>
          <w:r w:rsidR="005C32DF">
            <w:t xml:space="preserve"> Proficient in Java, C, VBA, and C++</w:t>
          </w:r>
        </w:p>
        <w:p w:rsidR="00191E0B" w:rsidRPr="00191E0B" w:rsidRDefault="00191E0B" w:rsidP="00191E0B">
          <w:pPr>
            <w:pStyle w:val="Heading1"/>
          </w:pPr>
          <w:r>
            <w:t>Activities</w:t>
          </w:r>
        </w:p>
        <w:p w:rsidR="00191E0B" w:rsidRDefault="005C32DF" w:rsidP="00A81171">
          <w:pPr>
            <w:pStyle w:val="ListBullet"/>
          </w:pPr>
          <w:r>
            <w:t xml:space="preserve">President of </w:t>
          </w:r>
          <w:proofErr w:type="spellStart"/>
          <w:r>
            <w:t>Friley</w:t>
          </w:r>
          <w:proofErr w:type="spellEnd"/>
          <w:r>
            <w:t xml:space="preserve"> Hall</w:t>
          </w:r>
          <w:r w:rsidR="00A81171">
            <w:t xml:space="preserve"> (May 2011 – May 2013) – Led a team of people in planning large events and keeping the residents informed</w:t>
          </w:r>
        </w:p>
        <w:p w:rsidR="00191E0B" w:rsidRDefault="005C32DF" w:rsidP="00191E0B">
          <w:pPr>
            <w:pStyle w:val="ListBullet"/>
          </w:pPr>
          <w:r>
            <w:t>Build leader for Habitat for Humanity</w:t>
          </w:r>
          <w:r w:rsidR="00A81171">
            <w:t xml:space="preserve"> – Taught people how to build houses and helped those who already knew</w:t>
          </w:r>
        </w:p>
        <w:p w:rsidR="00191E0B" w:rsidRPr="00191E0B" w:rsidRDefault="00191E0B" w:rsidP="00191E0B">
          <w:pPr>
            <w:pStyle w:val="Heading1"/>
          </w:pPr>
          <w:r>
            <w:t>Honors and Awards</w:t>
          </w:r>
        </w:p>
        <w:p w:rsidR="00191E0B" w:rsidRDefault="00191E0B" w:rsidP="00191E0B">
          <w:pPr>
            <w:pStyle w:val="ListBullet"/>
          </w:pPr>
          <w:r>
            <w:t>National Honor Society</w:t>
          </w:r>
        </w:p>
        <w:p w:rsidR="00191E0B" w:rsidRDefault="00191E0B" w:rsidP="00191E0B">
          <w:pPr>
            <w:pStyle w:val="ListBullet"/>
          </w:pPr>
          <w:r>
            <w:t>Presidential Scholarship</w:t>
          </w:r>
        </w:p>
        <w:p w:rsidR="00643332" w:rsidRDefault="00191E0B" w:rsidP="006F08C5">
          <w:pPr>
            <w:pStyle w:val="ListBullet"/>
          </w:pPr>
          <w:r>
            <w:t>Received the Service Cord (200+ ho</w:t>
          </w:r>
          <w:r w:rsidR="006F08C5">
            <w:t>urs of service) from high school</w:t>
          </w:r>
          <w:r w:rsidR="000351C5">
            <w:t xml:space="preserve">, </w:t>
          </w:r>
          <w:r w:rsidR="00A81171">
            <w:t xml:space="preserve">along with </w:t>
          </w:r>
          <w:r w:rsidR="000351C5">
            <w:t xml:space="preserve">200 </w:t>
          </w:r>
          <w:r w:rsidR="00A81171">
            <w:t xml:space="preserve">more </w:t>
          </w:r>
          <w:r w:rsidR="000351C5">
            <w:t>service hours at ISU</w:t>
          </w:r>
        </w:p>
      </w:sdtContent>
    </w:sdt>
    <w:p w:rsidR="00770FCB" w:rsidRDefault="00643332" w:rsidP="006F08C5">
      <w:pPr>
        <w:pStyle w:val="ListBullet"/>
      </w:pPr>
      <w:r>
        <w:t>Eagle Scout with the BSA</w:t>
      </w:r>
    </w:p>
    <w:p w:rsidR="00770FCB" w:rsidRDefault="00770FCB" w:rsidP="00770FCB">
      <w:pPr>
        <w:pStyle w:val="Heading1"/>
      </w:pPr>
      <w:r>
        <w:t>References</w:t>
      </w:r>
    </w:p>
    <w:p w:rsidR="00770FCB" w:rsidRDefault="00770FCB" w:rsidP="00770FCB">
      <w:pPr>
        <w:pStyle w:val="BodyText"/>
      </w:pPr>
      <w:r>
        <w:t xml:space="preserve">Alexander </w:t>
      </w:r>
      <w:proofErr w:type="spellStart"/>
      <w:r>
        <w:t>Stoychev</w:t>
      </w:r>
      <w:proofErr w:type="spellEnd"/>
      <w:r>
        <w:t xml:space="preserve"> – Professor of Computer Engineering at ISU</w:t>
      </w:r>
    </w:p>
    <w:p w:rsidR="00770FCB" w:rsidRDefault="00770FCB" w:rsidP="00770FCB">
      <w:pPr>
        <w:pStyle w:val="BodyText"/>
      </w:pPr>
      <w:r>
        <w:t xml:space="preserve">Christy </w:t>
      </w:r>
      <w:proofErr w:type="spellStart"/>
      <w:r>
        <w:t>Sheaff</w:t>
      </w:r>
      <w:proofErr w:type="spellEnd"/>
      <w:r>
        <w:t xml:space="preserve"> – Religion teacher at Dowling Catholic High School</w:t>
      </w:r>
    </w:p>
    <w:p w:rsidR="00770FCB" w:rsidRDefault="00770FCB" w:rsidP="00770FCB">
      <w:pPr>
        <w:pStyle w:val="BodyText"/>
      </w:pPr>
      <w:r>
        <w:t>Supervisor at Rockwell-Collins</w:t>
      </w:r>
    </w:p>
    <w:p w:rsidR="00CF7F02" w:rsidRPr="00770FCB" w:rsidRDefault="00770FCB" w:rsidP="00770FCB">
      <w:pPr>
        <w:pStyle w:val="BodyText"/>
      </w:pPr>
      <w:r>
        <w:t xml:space="preserve">Supervisor at </w:t>
      </w:r>
      <w:proofErr w:type="spellStart"/>
      <w:r>
        <w:t>Softek</w:t>
      </w:r>
      <w:proofErr w:type="spellEnd"/>
      <w:r>
        <w:t xml:space="preserve"> Solutions</w:t>
      </w:r>
    </w:p>
    <w:sectPr w:rsidR="00CF7F02" w:rsidRPr="00770FCB" w:rsidSect="00CF7F02">
      <w:headerReference w:type="default" r:id="rId7"/>
      <w:headerReference w:type="first" r:id="rId8"/>
      <w:pgSz w:w="12240" w:h="15840"/>
      <w:pgMar w:top="720" w:right="1080" w:bottom="720" w:left="108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32F9" w:rsidRDefault="00BF32F9">
      <w:pPr>
        <w:spacing w:line="240" w:lineRule="auto"/>
      </w:pPr>
      <w:r>
        <w:separator/>
      </w:r>
    </w:p>
  </w:endnote>
  <w:endnote w:type="continuationSeparator" w:id="0">
    <w:p w:rsidR="00BF32F9" w:rsidRDefault="00BF32F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32F9" w:rsidRDefault="00BF32F9">
      <w:pPr>
        <w:spacing w:line="240" w:lineRule="auto"/>
      </w:pPr>
      <w:r>
        <w:separator/>
      </w:r>
    </w:p>
  </w:footnote>
  <w:footnote w:type="continuationSeparator" w:id="0">
    <w:p w:rsidR="00BF32F9" w:rsidRDefault="00BF32F9">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2F9" w:rsidRDefault="00BF32F9">
    <w:pPr>
      <w:pStyle w:val="Header"/>
    </w:pPr>
    <w:r>
      <w:t xml:space="preserve">Page </w:t>
    </w:r>
    <w:fldSimple w:instr=" page ">
      <w:r w:rsidR="00051523">
        <w:rPr>
          <w:noProof/>
        </w:rPr>
        <w:t>2</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2F9" w:rsidRDefault="00BF32F9">
    <w:pPr>
      <w:pStyle w:val="Title"/>
    </w:pPr>
    <w:r>
      <w:fldChar w:fldCharType="begin"/>
    </w:r>
    <w:r>
      <w:instrText xml:space="preserve"> PLACEHOLDER </w:instrText>
    </w:r>
    <w:r>
      <w:fldChar w:fldCharType="begin"/>
    </w:r>
    <w:r>
      <w:instrText xml:space="preserve"> IF </w:instrText>
    </w:r>
    <w:fldSimple w:instr=" USERNAME ">
      <w:r>
        <w:rPr>
          <w:noProof/>
        </w:rPr>
        <w:instrText>Trevor Lund</w:instrText>
      </w:r>
    </w:fldSimple>
    <w:r>
      <w:instrText xml:space="preserve">="" "[Your Name]" </w:instrText>
    </w:r>
    <w:fldSimple w:instr=" USERNAME ">
      <w:r>
        <w:rPr>
          <w:noProof/>
        </w:rPr>
        <w:instrText>Trevor Lund</w:instrText>
      </w:r>
    </w:fldSimple>
    <w:r>
      <w:fldChar w:fldCharType="separate"/>
    </w:r>
    <w:r>
      <w:rPr>
        <w:noProof/>
      </w:rPr>
      <w:instrText>Trevor Lund</w:instrText>
    </w:r>
    <w:r>
      <w:fldChar w:fldCharType="end"/>
    </w:r>
    <w:r>
      <w:instrText xml:space="preserve"> \* MERGEFORMAT</w:instrText>
    </w:r>
    <w:r>
      <w:fldChar w:fldCharType="separate"/>
    </w:r>
    <w:r w:rsidR="00051523">
      <w:t>Trevor</w:t>
    </w:r>
    <w:r w:rsidR="00051523">
      <w:rPr>
        <w:noProof/>
      </w:rPr>
      <w:t xml:space="preserve"> Lund</w:t>
    </w:r>
    <w:r>
      <w:fldChar w:fldCharType="end"/>
    </w:r>
  </w:p>
  <w:p w:rsidR="00BF32F9" w:rsidRDefault="00BF32F9">
    <w:pPr>
      <w:pStyle w:val="ContactDetails"/>
    </w:pPr>
    <w:r>
      <w:fldChar w:fldCharType="begin"/>
    </w:r>
    <w:r>
      <w:instrText xml:space="preserve"> PLACEHOLDER </w:instrText>
    </w:r>
    <w:r>
      <w:fldChar w:fldCharType="begin"/>
    </w:r>
    <w:r>
      <w:instrText xml:space="preserve"> IF </w:instrText>
    </w:r>
    <w:fldSimple w:instr=" USERPROPERTY WorkStreet ">
      <w:r>
        <w:rPr>
          <w:noProof/>
        </w:rPr>
        <w:instrText>5630 Friley Lrussel</w:instrText>
      </w:r>
    </w:fldSimple>
    <w:r>
      <w:instrText xml:space="preserve">="" "[Street Address]" </w:instrText>
    </w:r>
    <w:fldSimple w:instr=" USERPROPERTY WorkStreet ">
      <w:r>
        <w:rPr>
          <w:noProof/>
        </w:rPr>
        <w:instrText>5630 Friley Lrussel</w:instrText>
      </w:r>
    </w:fldSimple>
    <w:r>
      <w:fldChar w:fldCharType="separate"/>
    </w:r>
    <w:r>
      <w:rPr>
        <w:noProof/>
      </w:rPr>
      <w:instrText>5630 Friley Lrussel</w:instrText>
    </w:r>
    <w:r>
      <w:fldChar w:fldCharType="end"/>
    </w:r>
    <w:r>
      <w:instrText xml:space="preserve"> \* MERGEFORMAT</w:instrText>
    </w:r>
    <w:r>
      <w:fldChar w:fldCharType="separate"/>
    </w:r>
    <w:r w:rsidR="00051523">
      <w:t>5630 Friley</w:t>
    </w:r>
    <w:r w:rsidR="00051523">
      <w:rPr>
        <w:noProof/>
      </w:rPr>
      <w:t xml:space="preserve"> Lrussel</w:t>
    </w:r>
    <w:r>
      <w:fldChar w:fldCharType="end"/>
    </w:r>
    <w:r>
      <w:t xml:space="preserve"> Ames, </w:t>
    </w:r>
    <w:r>
      <w:fldChar w:fldCharType="begin"/>
    </w:r>
    <w:r>
      <w:instrText xml:space="preserve"> PLACEHOLDER </w:instrText>
    </w:r>
    <w:r>
      <w:fldChar w:fldCharType="begin"/>
    </w:r>
    <w:r>
      <w:instrText xml:space="preserve"> IF </w:instrText>
    </w:r>
    <w:fldSimple w:instr=" USERPROPERTY WorkState ">
      <w:r>
        <w:rPr>
          <w:noProof/>
        </w:rPr>
        <w:instrText>IA</w:instrText>
      </w:r>
    </w:fldSimple>
    <w:r>
      <w:instrText xml:space="preserve">="" "[State]"  </w:instrText>
    </w:r>
    <w:fldSimple w:instr=" USERPROPERTY WorkState ">
      <w:r>
        <w:rPr>
          <w:noProof/>
        </w:rPr>
        <w:instrText>IA</w:instrText>
      </w:r>
    </w:fldSimple>
    <w:r>
      <w:fldChar w:fldCharType="separate"/>
    </w:r>
    <w:r>
      <w:rPr>
        <w:noProof/>
      </w:rPr>
      <w:instrText>IA</w:instrText>
    </w:r>
    <w:r>
      <w:fldChar w:fldCharType="end"/>
    </w:r>
    <w:r>
      <w:instrText xml:space="preserve"> \* MERGEFORMAT</w:instrText>
    </w:r>
    <w:r>
      <w:fldChar w:fldCharType="separate"/>
    </w:r>
    <w:r w:rsidR="00051523">
      <w:t>IA</w:t>
    </w:r>
    <w:r>
      <w:fldChar w:fldCharType="end"/>
    </w:r>
    <w:r>
      <w:t xml:space="preserve"> </w:t>
    </w:r>
    <w:r>
      <w:fldChar w:fldCharType="begin"/>
    </w:r>
    <w:r>
      <w:instrText xml:space="preserve"> PLACEHOLDER </w:instrText>
    </w:r>
    <w:r>
      <w:fldChar w:fldCharType="begin"/>
    </w:r>
    <w:r>
      <w:instrText xml:space="preserve"> IF </w:instrText>
    </w:r>
    <w:fldSimple w:instr=" USERPROPERTY WorkZip ">
      <w:r>
        <w:rPr>
          <w:noProof/>
        </w:rPr>
        <w:instrText>50012</w:instrText>
      </w:r>
    </w:fldSimple>
    <w:r>
      <w:instrText xml:space="preserve">="" "[Postal Code]" </w:instrText>
    </w:r>
    <w:fldSimple w:instr=" USERPROPERTY WorkZip ">
      <w:r>
        <w:rPr>
          <w:noProof/>
        </w:rPr>
        <w:instrText>50012</w:instrText>
      </w:r>
    </w:fldSimple>
    <w:r>
      <w:fldChar w:fldCharType="separate"/>
    </w:r>
    <w:r>
      <w:rPr>
        <w:noProof/>
      </w:rPr>
      <w:instrText>50012</w:instrText>
    </w:r>
    <w:r>
      <w:fldChar w:fldCharType="end"/>
    </w:r>
    <w:r>
      <w:instrText xml:space="preserve"> \* MERGEFORMAT</w:instrText>
    </w:r>
    <w:r>
      <w:fldChar w:fldCharType="separate"/>
    </w:r>
    <w:r w:rsidR="00051523">
      <w:t>50012</w:t>
    </w:r>
    <w:r>
      <w:fldChar w:fldCharType="end"/>
    </w:r>
    <w:r>
      <w:br/>
      <w:t>Phone: 515-401-2623 E-Mail: tlund@iastate.edu</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0D6462DD"/>
    <w:multiLevelType w:val="hybridMultilevel"/>
    <w:tmpl w:val="0E4832D0"/>
    <w:lvl w:ilvl="0" w:tplc="04090001">
      <w:start w:val="1"/>
      <w:numFmt w:val="bullet"/>
      <w:lvlText w:val="n"/>
      <w:lvlJc w:val="left"/>
      <w:pPr>
        <w:ind w:left="72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8B63FE"/>
    <w:multiLevelType w:val="hybridMultilevel"/>
    <w:tmpl w:val="875A2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B23814"/>
    <w:multiLevelType w:val="hybridMultilevel"/>
    <w:tmpl w:val="148A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A50723"/>
    <w:multiLevelType w:val="hybridMultilevel"/>
    <w:tmpl w:val="00C26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num>
  <w:num w:numId="13">
    <w:abstractNumId w:val="12"/>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characterSpacingControl w:val="doNotCompress"/>
  <w:savePreviewPicture/>
  <w:footnotePr>
    <w:footnote w:id="-1"/>
    <w:footnote w:id="0"/>
  </w:footnotePr>
  <w:endnotePr>
    <w:endnote w:id="-1"/>
    <w:endnote w:id="0"/>
  </w:endnotePr>
  <w:compat>
    <w:useFELayout/>
  </w:compat>
  <w:docVars>
    <w:docVar w:name="ShowDynamicGuides" w:val="1"/>
    <w:docVar w:name="ShowMarginGuides" w:val="0"/>
    <w:docVar w:name="ShowOutlines" w:val="0"/>
    <w:docVar w:name="ShowStaticGuides" w:val="0"/>
  </w:docVars>
  <w:rsids>
    <w:rsidRoot w:val="00CF7F02"/>
    <w:rsid w:val="000351C5"/>
    <w:rsid w:val="00051523"/>
    <w:rsid w:val="001568A5"/>
    <w:rsid w:val="00191E0B"/>
    <w:rsid w:val="001D400A"/>
    <w:rsid w:val="003C069B"/>
    <w:rsid w:val="005B4F1A"/>
    <w:rsid w:val="005C32DF"/>
    <w:rsid w:val="00643332"/>
    <w:rsid w:val="006F08C5"/>
    <w:rsid w:val="00770FCB"/>
    <w:rsid w:val="00951851"/>
    <w:rsid w:val="00A81171"/>
    <w:rsid w:val="00BE01D8"/>
    <w:rsid w:val="00BE1535"/>
    <w:rsid w:val="00BF32F9"/>
    <w:rsid w:val="00C60B7C"/>
    <w:rsid w:val="00CF7F02"/>
    <w:rsid w:val="00FF65B4"/>
  </w:rsids>
  <m:mathPr>
    <m:mathFont m:val="Book Antiqua"/>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semiHidden/>
    <w:unhideWhenUsed/>
    <w:rsid w:val="008C503B"/>
    <w:pPr>
      <w:tabs>
        <w:tab w:val="center" w:pos="4680"/>
        <w:tab w:val="right" w:pos="9360"/>
      </w:tabs>
      <w:spacing w:line="240" w:lineRule="auto"/>
    </w:pPr>
  </w:style>
  <w:style w:type="character" w:customStyle="1" w:styleId="FooterChar">
    <w:name w:val="Footer Char"/>
    <w:basedOn w:val="DefaultParagraphFont"/>
    <w:link w:val="Footer"/>
    <w:semiHidden/>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08:Office:Media:Templates:Resumes:Simp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110C897606697498C754B3B75625D2D"/>
        <w:category>
          <w:name w:val="General"/>
          <w:gallery w:val="placeholder"/>
        </w:category>
        <w:types>
          <w:type w:val="bbPlcHdr"/>
        </w:types>
        <w:behaviors>
          <w:behavior w:val="content"/>
        </w:behaviors>
        <w:guid w:val="{3B0AE6DA-B11E-0242-9ECF-88C5FF05CD27}"/>
      </w:docPartPr>
      <w:docPartBody>
        <w:p w:rsidR="00A24067" w:rsidRDefault="00A24067">
          <w:pPr>
            <w:pStyle w:val="B110C897606697498C754B3B75625D2D"/>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A03B04726A24C740B85B6DD95E97254B"/>
        <w:category>
          <w:name w:val="General"/>
          <w:gallery w:val="placeholder"/>
        </w:category>
        <w:types>
          <w:type w:val="bbPlcHdr"/>
        </w:types>
        <w:behaviors>
          <w:behavior w:val="content"/>
        </w:behaviors>
        <w:guid w:val="{038B43C6-9988-6F4C-BE9A-7676C492B407}"/>
      </w:docPartPr>
      <w:docPartBody>
        <w:p w:rsidR="00A24067" w:rsidRDefault="00A24067">
          <w:pPr>
            <w:pStyle w:val="A03B04726A24C740B85B6DD95E97254B"/>
          </w:pPr>
          <w:r>
            <w:t>Lorem ipsum dolor</w:t>
          </w:r>
        </w:p>
      </w:docPartBody>
    </w:docPart>
    <w:docPart>
      <w:docPartPr>
        <w:name w:val="5D78EF579F2DCE4CB0705EAC6CA7429C"/>
        <w:category>
          <w:name w:val="General"/>
          <w:gallery w:val="placeholder"/>
        </w:category>
        <w:types>
          <w:type w:val="bbPlcHdr"/>
        </w:types>
        <w:behaviors>
          <w:behavior w:val="content"/>
        </w:behaviors>
        <w:guid w:val="{14C3B0F3-900E-004B-916D-78149526B407}"/>
      </w:docPartPr>
      <w:docPartBody>
        <w:p w:rsidR="00A24067" w:rsidRDefault="00A24067">
          <w:pPr>
            <w:pStyle w:val="ListBullet"/>
          </w:pPr>
          <w:r>
            <w:t>Etiam cursus suscipit enim. Nulla facilisi. Integer eleifend diam eu diam. Donec dapibus enim sollicitudin nulla. Nam hendrerit. Nunc id nisi. Curabitur sed neque. Pellentesque placerat consequat pede.</w:t>
          </w:r>
        </w:p>
        <w:p w:rsidR="00A24067" w:rsidRDefault="00A24067">
          <w:pPr>
            <w:pStyle w:val="ListBullet"/>
          </w:pPr>
          <w:r>
            <w:t>Nullam dapibus elementum metus. Aenean libero sem, commodo euismod, imperdiet et, molestie vel, neque. Duis nec sapien eu pede consectetuer placerat.</w:t>
          </w:r>
        </w:p>
        <w:p w:rsidR="00A24067" w:rsidRDefault="00A24067">
          <w:pPr>
            <w:pStyle w:val="5D78EF579F2DCE4CB0705EAC6CA7429C"/>
          </w:pPr>
          <w:r>
            <w:t>Pellentesque interdum, tellus non consectetuer mattis, lectus eros volutpat nunc, auctor nonummy nulla lectus nec tellus. Aliquam hendrerit lorem vulputate turpis.</w:t>
          </w:r>
        </w:p>
      </w:docPartBody>
    </w:docPart>
    <w:docPart>
      <w:docPartPr>
        <w:name w:val="5095E456C34A544A89AAFF157AAB8F33"/>
        <w:category>
          <w:name w:val="General"/>
          <w:gallery w:val="placeholder"/>
        </w:category>
        <w:types>
          <w:type w:val="bbPlcHdr"/>
        </w:types>
        <w:behaviors>
          <w:behavior w:val="content"/>
        </w:behaviors>
        <w:guid w:val="{51E7E48D-936A-9749-992F-C235E673294A}"/>
      </w:docPartPr>
      <w:docPartBody>
        <w:p w:rsidR="00A24067" w:rsidRDefault="00A24067">
          <w:pPr>
            <w:pStyle w:val="5095E456C34A544A89AAFF157AAB8F33"/>
          </w:pPr>
          <w:r>
            <w:t>Lorem ipsum dolor</w:t>
          </w:r>
        </w:p>
      </w:docPartBody>
    </w:docPart>
    <w:docPart>
      <w:docPartPr>
        <w:name w:val="99176DEB30C15444BA0C617008A8681E"/>
        <w:category>
          <w:name w:val="General"/>
          <w:gallery w:val="placeholder"/>
        </w:category>
        <w:types>
          <w:type w:val="bbPlcHdr"/>
        </w:types>
        <w:behaviors>
          <w:behavior w:val="content"/>
        </w:behaviors>
        <w:guid w:val="{CC9FAD21-CBAE-1748-BD74-6F4C1694B9C6}"/>
      </w:docPartPr>
      <w:docPartBody>
        <w:p w:rsidR="00A24067" w:rsidRDefault="00A24067">
          <w:pPr>
            <w:pStyle w:val="ListBullet"/>
          </w:pPr>
          <w:r>
            <w:t>Etiam cursus suscipit enim. Nulla facilisi. Integer eleifend diam eu diam. Donec dapibus enim sollicitudin nulla. Nam hendrerit. Nunc id nisi. Curabitur sed neque. Pellentesque placerat consequat pede.</w:t>
          </w:r>
        </w:p>
        <w:p w:rsidR="00A24067" w:rsidRDefault="00A24067">
          <w:pPr>
            <w:pStyle w:val="ListBullet"/>
          </w:pPr>
          <w:r>
            <w:t>Nullam dapibus elementum metus. Aenean libero sem, commodo euismod, imperdiet et, molestie vel, neque. Duis nec sapien eu pede consectetuer placerat.</w:t>
          </w:r>
        </w:p>
        <w:p w:rsidR="00A24067" w:rsidRDefault="00A24067">
          <w:pPr>
            <w:pStyle w:val="99176DEB30C15444BA0C617008A8681E"/>
          </w:pPr>
          <w:r>
            <w:t>Pellentesque interdum, tellus non consectetuer mattis, lectus eros volutpat nunc, auctor nonummy nulla lectus nec tellus. Aliquam hendrerit lorem vulputate turpis.</w:t>
          </w:r>
        </w:p>
      </w:docPartBody>
    </w:docPart>
    <w:docPart>
      <w:docPartPr>
        <w:name w:val="B04779411E4A3045A8172E714100CCBC"/>
        <w:category>
          <w:name w:val="General"/>
          <w:gallery w:val="placeholder"/>
        </w:category>
        <w:types>
          <w:type w:val="bbPlcHdr"/>
        </w:types>
        <w:behaviors>
          <w:behavior w:val="content"/>
        </w:behaviors>
        <w:guid w:val="{062371D5-737F-FA4F-84DC-F24FAFFE3BF7}"/>
      </w:docPartPr>
      <w:docPartBody>
        <w:p w:rsidR="00A24067" w:rsidRDefault="00A24067">
          <w:pPr>
            <w:pStyle w:val="B04779411E4A3045A8172E714100CCBC"/>
          </w:pPr>
          <w:r>
            <w:t>Aliquam dapibus.</w:t>
          </w:r>
        </w:p>
      </w:docPartBody>
    </w:docPart>
    <w:docPart>
      <w:docPartPr>
        <w:name w:val="84D3E44C7672184F8A8C9BC23229BEF6"/>
        <w:category>
          <w:name w:val="General"/>
          <w:gallery w:val="placeholder"/>
        </w:category>
        <w:types>
          <w:type w:val="bbPlcHdr"/>
        </w:types>
        <w:behaviors>
          <w:behavior w:val="content"/>
        </w:behaviors>
        <w:guid w:val="{3A171C19-4AEB-C843-B85A-773B795EB2C8}"/>
      </w:docPartPr>
      <w:docPartBody>
        <w:p w:rsidR="00A24067" w:rsidRDefault="00A24067">
          <w:pPr>
            <w:pStyle w:val="84D3E44C7672184F8A8C9BC23229BEF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06D7645165A0140A4B1457B2402555D"/>
        <w:category>
          <w:name w:val="General"/>
          <w:gallery w:val="placeholder"/>
        </w:category>
        <w:types>
          <w:type w:val="bbPlcHdr"/>
        </w:types>
        <w:behaviors>
          <w:behavior w:val="content"/>
        </w:behaviors>
        <w:guid w:val="{17F3CC2C-E757-0E45-BD6A-5C64E558424D}"/>
      </w:docPartPr>
      <w:docPartBody>
        <w:p w:rsidR="00A24067" w:rsidRDefault="00A24067">
          <w:pPr>
            <w:pStyle w:val="A06D7645165A0140A4B1457B2402555D"/>
          </w:pPr>
          <w:r>
            <w:t>Aliquam dapibus.</w:t>
          </w:r>
        </w:p>
      </w:docPartBody>
    </w:docPart>
    <w:docPart>
      <w:docPartPr>
        <w:name w:val="BA6C9FEE4B698C46A4B42A8AF06EF328"/>
        <w:category>
          <w:name w:val="General"/>
          <w:gallery w:val="placeholder"/>
        </w:category>
        <w:types>
          <w:type w:val="bbPlcHdr"/>
        </w:types>
        <w:behaviors>
          <w:behavior w:val="content"/>
        </w:behaviors>
        <w:guid w:val="{F0676D9C-05A1-CE44-892F-4F397FB11F70}"/>
      </w:docPartPr>
      <w:docPartBody>
        <w:p w:rsidR="00A24067" w:rsidRDefault="00A24067">
          <w:pPr>
            <w:pStyle w:val="BA6C9FEE4B698C46A4B42A8AF06EF328"/>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3A4B174C4B31A468A8389616D195C07"/>
        <w:category>
          <w:name w:val="General"/>
          <w:gallery w:val="placeholder"/>
        </w:category>
        <w:types>
          <w:type w:val="bbPlcHdr"/>
        </w:types>
        <w:behaviors>
          <w:behavior w:val="content"/>
        </w:behaviors>
        <w:guid w:val="{B9C9876E-FCA5-494D-B040-CD131CCDCA6B}"/>
      </w:docPartPr>
      <w:docPartBody>
        <w:p w:rsidR="00A24067" w:rsidRDefault="00A24067">
          <w:pPr>
            <w:pStyle w:val="23A4B174C4B31A468A8389616D195C07"/>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A24067"/>
    <w:rsid w:val="007D44E4"/>
    <w:rsid w:val="00A24067"/>
    <w:rsid w:val="00E014CF"/>
  </w:rsids>
  <m:mathPr>
    <m:mathFont m:val="Book Antiqu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06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A24067"/>
    <w:pPr>
      <w:spacing w:after="200"/>
    </w:pPr>
    <w:rPr>
      <w:rFonts w:eastAsiaTheme="minorHAnsi"/>
      <w:sz w:val="20"/>
      <w:szCs w:val="22"/>
    </w:rPr>
  </w:style>
  <w:style w:type="character" w:customStyle="1" w:styleId="BodyTextChar">
    <w:name w:val="Body Text Char"/>
    <w:basedOn w:val="DefaultParagraphFont"/>
    <w:link w:val="BodyText"/>
    <w:rsid w:val="00A24067"/>
    <w:rPr>
      <w:rFonts w:eastAsiaTheme="minorHAnsi"/>
      <w:sz w:val="20"/>
      <w:szCs w:val="22"/>
    </w:rPr>
  </w:style>
  <w:style w:type="paragraph" w:customStyle="1" w:styleId="B110C897606697498C754B3B75625D2D">
    <w:name w:val="B110C897606697498C754B3B75625D2D"/>
    <w:rsid w:val="00A24067"/>
  </w:style>
  <w:style w:type="paragraph" w:customStyle="1" w:styleId="A03B04726A24C740B85B6DD95E97254B">
    <w:name w:val="A03B04726A24C740B85B6DD95E97254B"/>
    <w:rsid w:val="00A24067"/>
  </w:style>
  <w:style w:type="paragraph" w:styleId="ListBullet">
    <w:name w:val="List Bullet"/>
    <w:basedOn w:val="Normal"/>
    <w:rsid w:val="00A24067"/>
    <w:pPr>
      <w:numPr>
        <w:numId w:val="1"/>
      </w:numPr>
      <w:spacing w:after="120" w:line="276" w:lineRule="auto"/>
    </w:pPr>
    <w:rPr>
      <w:rFonts w:eastAsiaTheme="minorHAnsi"/>
      <w:sz w:val="20"/>
      <w:szCs w:val="22"/>
    </w:rPr>
  </w:style>
  <w:style w:type="paragraph" w:customStyle="1" w:styleId="5D78EF579F2DCE4CB0705EAC6CA7429C">
    <w:name w:val="5D78EF579F2DCE4CB0705EAC6CA7429C"/>
    <w:rsid w:val="00A24067"/>
  </w:style>
  <w:style w:type="paragraph" w:customStyle="1" w:styleId="5095E456C34A544A89AAFF157AAB8F33">
    <w:name w:val="5095E456C34A544A89AAFF157AAB8F33"/>
    <w:rsid w:val="00A24067"/>
  </w:style>
  <w:style w:type="paragraph" w:customStyle="1" w:styleId="99176DEB30C15444BA0C617008A8681E">
    <w:name w:val="99176DEB30C15444BA0C617008A8681E"/>
    <w:rsid w:val="00A24067"/>
  </w:style>
  <w:style w:type="paragraph" w:customStyle="1" w:styleId="B04779411E4A3045A8172E714100CCBC">
    <w:name w:val="B04779411E4A3045A8172E714100CCBC"/>
    <w:rsid w:val="00A24067"/>
  </w:style>
  <w:style w:type="paragraph" w:customStyle="1" w:styleId="84D3E44C7672184F8A8C9BC23229BEF6">
    <w:name w:val="84D3E44C7672184F8A8C9BC23229BEF6"/>
    <w:rsid w:val="00A24067"/>
  </w:style>
  <w:style w:type="paragraph" w:customStyle="1" w:styleId="A06D7645165A0140A4B1457B2402555D">
    <w:name w:val="A06D7645165A0140A4B1457B2402555D"/>
    <w:rsid w:val="00A24067"/>
  </w:style>
  <w:style w:type="paragraph" w:customStyle="1" w:styleId="BA6C9FEE4B698C46A4B42A8AF06EF328">
    <w:name w:val="BA6C9FEE4B698C46A4B42A8AF06EF328"/>
    <w:rsid w:val="00A24067"/>
  </w:style>
  <w:style w:type="paragraph" w:customStyle="1" w:styleId="23A4B174C4B31A468A8389616D195C07">
    <w:name w:val="23A4B174C4B31A468A8389616D195C07"/>
    <w:rsid w:val="00A24067"/>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14</TotalTime>
  <Pages>2</Pages>
  <Words>192</Words>
  <Characters>1099</Characters>
  <Application>Microsoft Macintosh Word</Application>
  <DocSecurity>0</DocSecurity>
  <Lines>9</Lines>
  <Paragraphs>2</Paragraphs>
  <ScaleCrop>false</ScaleCrop>
  <Manager/>
  <Company/>
  <LinksUpToDate>false</LinksUpToDate>
  <CharactersWithSpaces>1349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Lund</dc:creator>
  <cp:keywords/>
  <dc:description/>
  <cp:lastModifiedBy>Trevor Lund</cp:lastModifiedBy>
  <cp:revision>7</cp:revision>
  <cp:lastPrinted>2010-11-02T17:58:00Z</cp:lastPrinted>
  <dcterms:created xsi:type="dcterms:W3CDTF">2010-11-02T17:29:00Z</dcterms:created>
  <dcterms:modified xsi:type="dcterms:W3CDTF">2010-11-02T17:58:00Z</dcterms:modified>
  <cp:category/>
</cp:coreProperties>
</file>